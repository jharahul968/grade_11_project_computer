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E4" w:rsidRDefault="0020760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92900" cy="247650"/>
                <wp:effectExtent l="0" t="0" r="0" b="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2055E4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2055E4" w:rsidRDefault="002055E4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055E4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2055E4" w:rsidRDefault="002055E4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055E4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2055E4" w:rsidRDefault="002055E4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55E4" w:rsidRDefault="002055E4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6" style="position:absolute;margin-left:0;margin-top:0;width:527pt;height:19.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" o:allowincell="f" filled="f" stroked="f">
                <v:path arrowok="t"/>
                <v:textbox style="mso-fit-shape-to-text:t"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2055E4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2055E4" w:rsidRDefault="002055E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055E4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2055E4" w:rsidRDefault="002055E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055E4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2055E4" w:rsidRDefault="002055E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2055E4" w:rsidRDefault="002055E4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2055E4" w:rsidRDefault="002055E4"/>
    <w:sdt>
      <w:sdtPr>
        <w:alias w:val="Resume Name"/>
        <w:tag w:val="Resume Name"/>
        <w:id w:val="707398252"/>
        <w:placeholder>
          <w:docPart w:val="BBD03D93DDAA4E52B529484B9FA5D6E6"/>
        </w:placeholder>
        <w:docPartList>
          <w:docPartGallery w:val="Quick Parts"/>
          <w:docPartCategory w:val=" Resume Name"/>
        </w:docPartList>
      </w:sdtPr>
      <w:sdtEndPr>
        <w:rPr>
          <w:sz w:val="28"/>
        </w:rPr>
      </w:sdtEndPr>
      <w:sdtContent>
        <w:p w:rsidR="002055E4" w:rsidRDefault="002055E4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2055E4">
            <w:tc>
              <w:tcPr>
                <w:tcW w:w="2500" w:type="pct"/>
              </w:tcPr>
              <w:p w:rsidR="002055E4" w:rsidRDefault="00451B6C">
                <w:pPr>
                  <w:pStyle w:val="PersonalName"/>
                </w:pPr>
                <w:r>
                  <w:t>Rahul kumar jha</w:t>
                </w:r>
              </w:p>
              <w:p w:rsidR="002055E4" w:rsidRPr="00156A8D" w:rsidRDefault="00451B6C">
                <w:pPr>
                  <w:pStyle w:val="NoSpacing"/>
                  <w:rPr>
                    <w:sz w:val="28"/>
                  </w:rPr>
                </w:pPr>
                <w:r w:rsidRPr="00156A8D">
                  <w:rPr>
                    <w:sz w:val="28"/>
                  </w:rPr>
                  <w:t>9805982968</w:t>
                </w:r>
              </w:p>
              <w:p w:rsidR="002055E4" w:rsidRPr="00156A8D" w:rsidRDefault="002055E4">
                <w:pPr>
                  <w:pStyle w:val="NoSpacing"/>
                  <w:rPr>
                    <w:b/>
                    <w:sz w:val="28"/>
                  </w:rPr>
                </w:pPr>
              </w:p>
              <w:p w:rsidR="002055E4" w:rsidRPr="00156A8D" w:rsidRDefault="00451B6C">
                <w:pPr>
                  <w:pStyle w:val="NoSpacing"/>
                  <w:rPr>
                    <w:sz w:val="28"/>
                  </w:rPr>
                </w:pPr>
                <w:r w:rsidRPr="00156A8D">
                  <w:rPr>
                    <w:sz w:val="28"/>
                  </w:rPr>
                  <w:t>Rajbiraj, Saptari, Nepal</w:t>
                </w:r>
              </w:p>
              <w:p w:rsidR="002055E4" w:rsidRPr="00156A8D" w:rsidRDefault="00451B6C">
                <w:pPr>
                  <w:pStyle w:val="NoSpacing"/>
                  <w:rPr>
                    <w:sz w:val="28"/>
                  </w:rPr>
                </w:pPr>
                <w:r w:rsidRPr="00156A8D">
                  <w:rPr>
                    <w:sz w:val="28"/>
                  </w:rPr>
                  <w:t>Jharahul968@gmail.com</w:t>
                </w:r>
              </w:p>
              <w:p w:rsidR="002055E4" w:rsidRPr="00016C6E" w:rsidRDefault="002055E4">
                <w:pPr>
                  <w:pStyle w:val="NoSpacing"/>
                  <w:rPr>
                    <w:color w:val="D34817" w:themeColor="accent1"/>
                    <w:sz w:val="28"/>
                    <w:szCs w:val="28"/>
                  </w:rPr>
                </w:pPr>
              </w:p>
            </w:tc>
            <w:tc>
              <w:tcPr>
                <w:tcW w:w="2500" w:type="pct"/>
              </w:tcPr>
              <w:p w:rsidR="002055E4" w:rsidRDefault="002055E4">
                <w:pPr>
                  <w:pStyle w:val="NoSpacing"/>
                  <w:jc w:val="right"/>
                </w:pPr>
              </w:p>
            </w:tc>
          </w:tr>
        </w:tbl>
        <w:p w:rsidR="008F376E" w:rsidRPr="00CA0DE1" w:rsidRDefault="008F376E">
          <w:pPr>
            <w:rPr>
              <w:b/>
              <w:color w:val="9B2D1F" w:themeColor="accent2"/>
              <w:sz w:val="28"/>
              <w:szCs w:val="28"/>
            </w:rPr>
          </w:pPr>
          <w:r w:rsidRPr="00CA0DE1">
            <w:rPr>
              <w:b/>
              <w:color w:val="9B2D1F" w:themeColor="accent2"/>
              <w:sz w:val="28"/>
              <w:szCs w:val="28"/>
            </w:rPr>
            <w:t>Date of Birth</w:t>
          </w:r>
        </w:p>
        <w:p w:rsidR="00406635" w:rsidRPr="00156A8D" w:rsidRDefault="008B2CAC">
          <w:pPr>
            <w:rPr>
              <w:sz w:val="28"/>
              <w:szCs w:val="22"/>
            </w:rPr>
          </w:pPr>
          <w:r w:rsidRPr="00156A8D">
            <w:rPr>
              <w:sz w:val="28"/>
              <w:szCs w:val="22"/>
            </w:rPr>
            <w:t>8</w:t>
          </w:r>
          <w:r w:rsidRPr="00156A8D">
            <w:rPr>
              <w:sz w:val="28"/>
              <w:szCs w:val="22"/>
              <w:vertAlign w:val="superscript"/>
            </w:rPr>
            <w:t>th</w:t>
          </w:r>
          <w:r w:rsidRPr="00156A8D">
            <w:rPr>
              <w:sz w:val="28"/>
              <w:szCs w:val="22"/>
            </w:rPr>
            <w:t xml:space="preserve"> Chaitra, 2057</w:t>
          </w:r>
        </w:p>
        <w:p w:rsidR="00F94F58" w:rsidRDefault="00F94F58">
          <w:pPr>
            <w:rPr>
              <w:b/>
              <w:color w:val="9B2D1F" w:themeColor="accent2"/>
              <w:sz w:val="28"/>
              <w:szCs w:val="28"/>
            </w:rPr>
          </w:pPr>
          <w:r>
            <w:rPr>
              <w:b/>
              <w:color w:val="9B2D1F" w:themeColor="accent2"/>
              <w:sz w:val="28"/>
              <w:szCs w:val="28"/>
            </w:rPr>
            <w:t>Nationality</w:t>
          </w:r>
        </w:p>
        <w:p w:rsidR="002055E4" w:rsidRPr="00156A8D" w:rsidRDefault="005135D5">
          <w:pPr>
            <w:rPr>
              <w:sz w:val="28"/>
              <w:szCs w:val="22"/>
            </w:rPr>
          </w:pPr>
          <w:r w:rsidRPr="00156A8D">
            <w:rPr>
              <w:sz w:val="28"/>
              <w:szCs w:val="22"/>
            </w:rPr>
            <w:t>Nepali</w:t>
          </w:r>
        </w:p>
      </w:sdtContent>
    </w:sdt>
    <w:p w:rsidR="002055E4" w:rsidRDefault="000D4EE8">
      <w:pPr>
        <w:pStyle w:val="Section"/>
      </w:pPr>
      <w:r>
        <w:t>Objectives</w:t>
      </w:r>
    </w:p>
    <w:p w:rsidR="002055E4" w:rsidRPr="00156A8D" w:rsidRDefault="004B1366">
      <w:pPr>
        <w:pStyle w:val="SubsectionText"/>
        <w:rPr>
          <w:sz w:val="32"/>
        </w:rPr>
      </w:pPr>
      <w:r w:rsidRPr="00156A8D">
        <w:rPr>
          <w:sz w:val="32"/>
        </w:rPr>
        <w:t xml:space="preserve">To be a </w:t>
      </w:r>
      <w:r w:rsidR="00451B6C" w:rsidRPr="00156A8D">
        <w:rPr>
          <w:sz w:val="32"/>
        </w:rPr>
        <w:t>AI (Artificial Intelligence) Specialist</w:t>
      </w:r>
      <w:r w:rsidR="00636F4F" w:rsidRPr="00156A8D">
        <w:rPr>
          <w:sz w:val="32"/>
        </w:rPr>
        <w:t xml:space="preserve"> and bring great technologies to Nepal</w:t>
      </w:r>
    </w:p>
    <w:p w:rsidR="002055E4" w:rsidRDefault="000D4EE8">
      <w:pPr>
        <w:pStyle w:val="Section"/>
      </w:pPr>
      <w:r>
        <w:t>Education</w:t>
      </w:r>
    </w:p>
    <w:p w:rsidR="002055E4" w:rsidRDefault="00451B6C">
      <w:pPr>
        <w:pStyle w:val="Subsection"/>
      </w:pPr>
      <w:r>
        <w:rPr>
          <w:rStyle w:val="SubsectionDateChar1"/>
        </w:rPr>
        <w:t>2073</w:t>
      </w:r>
      <w:r w:rsidR="000D4EE8">
        <w:rPr>
          <w:rStyle w:val="SubsectionDateChar1"/>
        </w:rPr>
        <w:t xml:space="preserve"> |</w:t>
      </w:r>
      <w:r w:rsidR="000D4EE8">
        <w:t xml:space="preserve"> </w:t>
      </w:r>
      <w:r>
        <w:t>SEE</w:t>
      </w:r>
    </w:p>
    <w:p w:rsidR="002055E4" w:rsidRPr="00156A8D" w:rsidRDefault="00451B6C">
      <w:pPr>
        <w:pStyle w:val="ListBullet"/>
        <w:numPr>
          <w:ilvl w:val="0"/>
          <w:numId w:val="1"/>
        </w:numPr>
        <w:rPr>
          <w:sz w:val="28"/>
        </w:rPr>
      </w:pPr>
      <w:r w:rsidRPr="00156A8D">
        <w:rPr>
          <w:sz w:val="28"/>
        </w:rPr>
        <w:t>GPA 3.8</w:t>
      </w:r>
    </w:p>
    <w:p w:rsidR="002055E4" w:rsidRDefault="000D4EE8">
      <w:pPr>
        <w:pStyle w:val="Section"/>
      </w:pPr>
      <w:r>
        <w:t>Experience</w:t>
      </w:r>
    </w:p>
    <w:p w:rsidR="002055E4" w:rsidRDefault="00451B6C">
      <w:pPr>
        <w:pStyle w:val="Subsection"/>
      </w:pPr>
      <w:r>
        <w:rPr>
          <w:rStyle w:val="SubsectionDateChar1"/>
        </w:rPr>
        <w:t>2069</w:t>
      </w:r>
      <w:r w:rsidR="000D4EE8">
        <w:rPr>
          <w:rStyle w:val="SubsectionDateChar1"/>
        </w:rPr>
        <w:t xml:space="preserve"> - </w:t>
      </w:r>
      <w:r>
        <w:rPr>
          <w:rStyle w:val="SubsectionDateChar1"/>
        </w:rPr>
        <w:t>2073</w:t>
      </w:r>
      <w:r w:rsidR="000D4EE8">
        <w:rPr>
          <w:rStyle w:val="SubsectionDateChar1"/>
        </w:rPr>
        <w:t xml:space="preserve"> | </w:t>
      </w:r>
      <w:r>
        <w:t>Student</w:t>
      </w:r>
    </w:p>
    <w:p w:rsidR="002055E4" w:rsidRDefault="00451B6C">
      <w:r>
        <w:rPr>
          <w:rStyle w:val="SubsectionDateChar1"/>
        </w:rPr>
        <w:t>Happyland Higher Secondary School</w:t>
      </w:r>
      <w:r w:rsidR="000D4EE8">
        <w:rPr>
          <w:rStyle w:val="SubsectionDateChar1"/>
        </w:rPr>
        <w:t xml:space="preserve"> | </w:t>
      </w:r>
      <w:r>
        <w:rPr>
          <w:rStyle w:val="SubsectionDateChar1"/>
        </w:rPr>
        <w:t>Rajbiraj, Saptari, Nepal</w:t>
      </w:r>
    </w:p>
    <w:p w:rsidR="002055E4" w:rsidRPr="00156A8D" w:rsidRDefault="004B1366">
      <w:pPr>
        <w:pStyle w:val="SubsectionText"/>
        <w:rPr>
          <w:sz w:val="28"/>
        </w:rPr>
      </w:pPr>
      <w:r w:rsidRPr="00156A8D">
        <w:rPr>
          <w:sz w:val="28"/>
        </w:rPr>
        <w:t>Be a ideal student and reach to my goals</w:t>
      </w:r>
    </w:p>
    <w:p w:rsidR="002055E4" w:rsidRDefault="000D4EE8">
      <w:pPr>
        <w:pStyle w:val="Section"/>
      </w:pPr>
      <w:r>
        <w:t>Skills</w:t>
      </w:r>
    </w:p>
    <w:p w:rsidR="002055E4" w:rsidRPr="00156A8D" w:rsidRDefault="00E04CDD">
      <w:pPr>
        <w:pStyle w:val="ListBullet"/>
        <w:rPr>
          <w:sz w:val="28"/>
        </w:rPr>
      </w:pPr>
      <w:r w:rsidRPr="00156A8D">
        <w:rPr>
          <w:sz w:val="28"/>
        </w:rPr>
        <w:t>Cricket</w:t>
      </w:r>
    </w:p>
    <w:p w:rsidR="00E04CDD" w:rsidRPr="00156A8D" w:rsidRDefault="00E04CDD">
      <w:pPr>
        <w:pStyle w:val="ListBullet"/>
        <w:rPr>
          <w:sz w:val="28"/>
        </w:rPr>
      </w:pPr>
      <w:r w:rsidRPr="00156A8D">
        <w:rPr>
          <w:sz w:val="28"/>
        </w:rPr>
        <w:t>Table Tennis</w:t>
      </w:r>
    </w:p>
    <w:p w:rsidR="00E04CDD" w:rsidRPr="00156A8D" w:rsidRDefault="00E04CDD" w:rsidP="008F274D">
      <w:pPr>
        <w:pStyle w:val="ListBullet"/>
        <w:rPr>
          <w:sz w:val="28"/>
        </w:rPr>
      </w:pPr>
      <w:r w:rsidRPr="00156A8D">
        <w:rPr>
          <w:sz w:val="28"/>
        </w:rPr>
        <w:t>Badminton</w:t>
      </w:r>
    </w:p>
    <w:p w:rsidR="00CA0DE1" w:rsidRPr="00156A8D" w:rsidRDefault="00CA0DE1">
      <w:pPr>
        <w:pStyle w:val="ListBullet"/>
        <w:rPr>
          <w:sz w:val="28"/>
        </w:rPr>
      </w:pPr>
      <w:r w:rsidRPr="00156A8D">
        <w:rPr>
          <w:sz w:val="28"/>
        </w:rPr>
        <w:t>Adventure</w:t>
      </w:r>
    </w:p>
    <w:p w:rsidR="004B1366" w:rsidRDefault="004B1366" w:rsidP="004B1366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4B1366" w:rsidSect="002055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E6" w:rsidRDefault="007439E6">
      <w:r>
        <w:separator/>
      </w:r>
    </w:p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</w:endnote>
  <w:endnote w:type="continuationSeparator" w:id="0">
    <w:p w:rsidR="007439E6" w:rsidRDefault="007439E6">
      <w:r>
        <w:continuationSeparator/>
      </w:r>
    </w:p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E4" w:rsidRDefault="0020760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9" name="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AE51E30D2D324F50A6A764CC66151AB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55E4" w:rsidRDefault="00451B6C">
                              <w:pPr>
                                <w:pStyle w:val="GrayText"/>
                              </w:pPr>
                              <w:r>
                                <w:t>Student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" o:allowincell="f" filled="f" stroked="f">
              <v:path arrowok="t"/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AE51E30D2D324F50A6A764CC66151AB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055E4" w:rsidRDefault="00451B6C">
                        <w:pPr>
                          <w:pStyle w:val="GrayText"/>
                        </w:pPr>
                        <w:r>
                          <w:t>Student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0" b="0"/>
              <wp:wrapNone/>
              <wp:docPr id="8" name="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7611662" id="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7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55E4" w:rsidRDefault="007439E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D4EE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id="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" o:allowincell="f" fillcolor="#d34817 [3204]" stroked="f">
              <v:path arrowok="t"/>
              <v:textbox inset="0,0,0,0">
                <w:txbxContent>
                  <w:p w:rsidR="002055E4" w:rsidRDefault="007439E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D4EE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E4" w:rsidRDefault="0020760C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6" name="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55E4" w:rsidRDefault="00451B6C">
                              <w:pPr>
                                <w:pStyle w:val="GrayText"/>
                              </w:pPr>
                              <w:r>
                                <w:t>Student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" o:allowincell="f" filled="f" stroked="f">
              <v:path arrowok="t"/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055E4" w:rsidRDefault="00451B6C">
                        <w:pPr>
                          <w:pStyle w:val="GrayText"/>
                        </w:pPr>
                        <w:r>
                          <w:t>Student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0" b="0"/>
              <wp:wrapNone/>
              <wp:docPr id="5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F6376A5" id=" 19" o:spid="_x0000_s1026" style="position:absolute;margin-left:0;margin-top:0;width:562.05pt;height:743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4" name="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55E4" w:rsidRDefault="007439E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56A8D" w:rsidRPr="00156A8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" o:allowincell="f" fillcolor="#d34817 [3204]" stroked="f">
              <v:path arrowok="t"/>
              <v:textbox inset="0,0,0,0">
                <w:txbxContent>
                  <w:p w:rsidR="002055E4" w:rsidRDefault="007439E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56A8D" w:rsidRPr="00156A8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55E4" w:rsidRDefault="002055E4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E4" w:rsidRPr="0076074D" w:rsidRDefault="0020760C" w:rsidP="0055791C">
    <w:pPr>
      <w:pStyle w:val="Footer"/>
      <w:ind w:left="5040"/>
      <w:rPr>
        <w:rFonts w:asciiTheme="majorHAnsi" w:hAnsiTheme="majorHAnsi"/>
        <w:i/>
        <w:sz w:val="40"/>
        <w:szCs w:val="40"/>
        <w:u w:val="single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9120" cy="9542145"/>
              <wp:effectExtent l="0" t="0" r="0" b="0"/>
              <wp:wrapNone/>
              <wp:docPr id="3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29120" cy="95421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2D6437D" id=" 11" o:spid="_x0000_s1026" style="position:absolute;margin-left:0;margin-top:0;width:545.6pt;height:751.3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2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55E4" w:rsidRDefault="002055E4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id="_x0000_s1031" style="position:absolute;left:0;text-align:left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" o:allowincell="f" fillcolor="#d34817 [3204]" stroked="f">
              <v:path arrowok="t"/>
              <v:textbox inset="0,0,0,0">
                <w:txbxContent>
                  <w:p w:rsidR="002055E4" w:rsidRDefault="002055E4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 w:rsidR="0076074D">
      <w:rPr>
        <w:rFonts w:asciiTheme="majorHAnsi" w:hAnsiTheme="majorHAnsi"/>
        <w:i/>
        <w:sz w:val="40"/>
        <w:szCs w:val="40"/>
        <w:u w:val="single"/>
      </w:rPr>
      <w:t>Prepared by: Rahul Jha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E6" w:rsidRDefault="007439E6">
      <w:r>
        <w:separator/>
      </w:r>
    </w:p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</w:footnote>
  <w:footnote w:type="continuationSeparator" w:id="0">
    <w:p w:rsidR="007439E6" w:rsidRDefault="007439E6">
      <w:r>
        <w:continuationSeparator/>
      </w:r>
    </w:p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  <w:p w:rsidR="007439E6" w:rsidRDefault="007439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613" w:rsidRDefault="00F676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613" w:rsidRDefault="00F676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613" w:rsidRPr="00C97476" w:rsidRDefault="006155F6" w:rsidP="006155F6">
    <w:pPr>
      <w:pStyle w:val="Header"/>
      <w:ind w:left="5760"/>
      <w:rPr>
        <w:rFonts w:asciiTheme="majorHAnsi" w:hAnsiTheme="majorHAnsi"/>
        <w:i/>
        <w:sz w:val="40"/>
        <w:szCs w:val="40"/>
        <w:u w:val="single"/>
      </w:rPr>
    </w:pPr>
    <w:r>
      <w:rPr>
        <w:rFonts w:asciiTheme="majorHAnsi" w:hAnsiTheme="majorHAnsi"/>
        <w:i/>
        <w:sz w:val="40"/>
        <w:szCs w:val="40"/>
        <w:u w:val="single"/>
      </w:rPr>
      <w:t>Report on MS Word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E8"/>
    <w:rsid w:val="00016C6E"/>
    <w:rsid w:val="000D4EE8"/>
    <w:rsid w:val="00156A8D"/>
    <w:rsid w:val="001945A3"/>
    <w:rsid w:val="002055E4"/>
    <w:rsid w:val="0020760C"/>
    <w:rsid w:val="003F0C64"/>
    <w:rsid w:val="00406635"/>
    <w:rsid w:val="00451B6C"/>
    <w:rsid w:val="004B1366"/>
    <w:rsid w:val="005135D5"/>
    <w:rsid w:val="0055791C"/>
    <w:rsid w:val="006155F6"/>
    <w:rsid w:val="00636F4F"/>
    <w:rsid w:val="007439E6"/>
    <w:rsid w:val="0076074D"/>
    <w:rsid w:val="008B2CAC"/>
    <w:rsid w:val="008F274D"/>
    <w:rsid w:val="008F376E"/>
    <w:rsid w:val="00933551"/>
    <w:rsid w:val="00C760F5"/>
    <w:rsid w:val="00C97476"/>
    <w:rsid w:val="00CA0DE1"/>
    <w:rsid w:val="00DD67EA"/>
    <w:rsid w:val="00E04CDD"/>
    <w:rsid w:val="00F67613"/>
    <w:rsid w:val="00F9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22669986-9FD5-5740-AEA1-EE336E6C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E4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2055E4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055E4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E4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055E4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055E4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E4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E4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E4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E4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E4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5E4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E4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5E4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E4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E4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E4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E4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E4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2055E4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5E4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2055E4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5E4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2055E4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2055E4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2055E4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2055E4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2055E4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2055E4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2055E4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2055E4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2055E4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2055E4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2055E4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2055E4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2055E4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055E4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2055E4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205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55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5E4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05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5E4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E4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2055E4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2055E4"/>
    <w:pPr>
      <w:spacing w:after="0" w:line="240" w:lineRule="auto"/>
    </w:pPr>
  </w:style>
  <w:style w:type="paragraph" w:styleId="BlockText">
    <w:name w:val="Block Text"/>
    <w:aliases w:val="Block Quote"/>
    <w:uiPriority w:val="40"/>
    <w:rsid w:val="002055E4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2055E4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2055E4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2055E4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2055E4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2055E4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055E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2055E4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2055E4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2055E4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055E4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055E4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2055E4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055E4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2055E4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2055E4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2055E4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2055E4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2055E4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2055E4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2055E4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2055E4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2055E4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2055E4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20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D03D93DDAA4E52B529484B9FA5D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BBFD1-D46E-4C78-AF05-D87F7A31D4FC}"/>
      </w:docPartPr>
      <w:docPartBody>
        <w:p w:rsidR="00115871" w:rsidRDefault="008C1C7B">
          <w:pPr>
            <w:pStyle w:val="BBD03D93DDAA4E52B529484B9FA5D6E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E51E30D2D324F50A6A764CC66151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653E6-3AE3-43C5-99B1-BFA61CCDB5AC}"/>
      </w:docPartPr>
      <w:docPartBody>
        <w:p w:rsidR="00115871" w:rsidRDefault="008C1C7B">
          <w:pPr>
            <w:pStyle w:val="AE51E30D2D324F50A6A764CC66151AB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1C7B"/>
    <w:rsid w:val="00115871"/>
    <w:rsid w:val="00397388"/>
    <w:rsid w:val="008C1C7B"/>
    <w:rsid w:val="009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871"/>
    <w:rPr>
      <w:color w:val="808080"/>
    </w:rPr>
  </w:style>
  <w:style w:type="paragraph" w:customStyle="1" w:styleId="BBD03D93DDAA4E52B529484B9FA5D6E6">
    <w:name w:val="BBD03D93DDAA4E52B529484B9FA5D6E6"/>
    <w:rsid w:val="00115871"/>
  </w:style>
  <w:style w:type="paragraph" w:customStyle="1" w:styleId="87ACEA5509CB4050AB52E9D2372E7501">
    <w:name w:val="87ACEA5509CB4050AB52E9D2372E7501"/>
    <w:rsid w:val="00115871"/>
  </w:style>
  <w:style w:type="paragraph" w:customStyle="1" w:styleId="2DE49A8843D648ED9509A512ABB4112D">
    <w:name w:val="2DE49A8843D648ED9509A512ABB4112D"/>
    <w:rsid w:val="00115871"/>
  </w:style>
  <w:style w:type="paragraph" w:customStyle="1" w:styleId="F62A8476F1DB46C299BEEB1096657AF4">
    <w:name w:val="F62A8476F1DB46C299BEEB1096657AF4"/>
    <w:rsid w:val="00115871"/>
  </w:style>
  <w:style w:type="paragraph" w:customStyle="1" w:styleId="F298AD28C7A542C28DE7E9450FD7204B">
    <w:name w:val="F298AD28C7A542C28DE7E9450FD7204B"/>
    <w:rsid w:val="00115871"/>
  </w:style>
  <w:style w:type="paragraph" w:customStyle="1" w:styleId="3B17FD64957D47EBA24CB0AFAED8246F">
    <w:name w:val="3B17FD64957D47EBA24CB0AFAED8246F"/>
    <w:rsid w:val="00115871"/>
  </w:style>
  <w:style w:type="paragraph" w:customStyle="1" w:styleId="B8C07A8FC9DE4D3AA97B868524BAC54E">
    <w:name w:val="B8C07A8FC9DE4D3AA97B868524BAC54E"/>
    <w:rsid w:val="00115871"/>
  </w:style>
  <w:style w:type="character" w:customStyle="1" w:styleId="SubsectionDateChar1">
    <w:name w:val="Subsection Date Char1"/>
    <w:basedOn w:val="DefaultParagraphFont"/>
    <w:link w:val="SubsectionDate"/>
    <w:rsid w:val="00115871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115871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2C0A2D47B33049E98425A856FE1B126E">
    <w:name w:val="2C0A2D47B33049E98425A856FE1B126E"/>
    <w:rsid w:val="00115871"/>
  </w:style>
  <w:style w:type="paragraph" w:customStyle="1" w:styleId="EBBEEC4769BF4D67A14BEFF17392960A">
    <w:name w:val="EBBEEC4769BF4D67A14BEFF17392960A"/>
    <w:rsid w:val="00115871"/>
  </w:style>
  <w:style w:type="paragraph" w:customStyle="1" w:styleId="2E8DE3DB3B34482E8322674F44A461A0">
    <w:name w:val="2E8DE3DB3B34482E8322674F44A461A0"/>
    <w:rsid w:val="00115871"/>
  </w:style>
  <w:style w:type="paragraph" w:customStyle="1" w:styleId="61FFA705C9AA4E0695C9B59D62B2E348">
    <w:name w:val="61FFA705C9AA4E0695C9B59D62B2E348"/>
    <w:rsid w:val="00115871"/>
  </w:style>
  <w:style w:type="paragraph" w:customStyle="1" w:styleId="8CFCD10928194E2F8560FAB5714721F8">
    <w:name w:val="8CFCD10928194E2F8560FAB5714721F8"/>
    <w:rsid w:val="00115871"/>
  </w:style>
  <w:style w:type="paragraph" w:customStyle="1" w:styleId="E4CA8EDEBCA9437BBDAB2A9FF4EFCB51">
    <w:name w:val="E4CA8EDEBCA9437BBDAB2A9FF4EFCB51"/>
    <w:rsid w:val="00115871"/>
  </w:style>
  <w:style w:type="character" w:customStyle="1" w:styleId="subsectiondatechar">
    <w:name w:val="subsectiondatechar"/>
    <w:basedOn w:val="DefaultParagraphFont"/>
    <w:rsid w:val="00115871"/>
  </w:style>
  <w:style w:type="paragraph" w:customStyle="1" w:styleId="DB352DDFAE8E4FAC93D85E9CD9F6CFD8">
    <w:name w:val="DB352DDFAE8E4FAC93D85E9CD9F6CFD8"/>
    <w:rsid w:val="00115871"/>
  </w:style>
  <w:style w:type="paragraph" w:customStyle="1" w:styleId="8967DA04928645C0BC19ECD0F4970C31">
    <w:name w:val="8967DA04928645C0BC19ECD0F4970C31"/>
    <w:rsid w:val="00115871"/>
  </w:style>
  <w:style w:type="paragraph" w:customStyle="1" w:styleId="E24D6D30F6BA4883B8217B7611713A70">
    <w:name w:val="E24D6D30F6BA4883B8217B7611713A70"/>
    <w:rsid w:val="00115871"/>
  </w:style>
  <w:style w:type="paragraph" w:customStyle="1" w:styleId="9BF77F7DCC7F41989243FE4612F76793">
    <w:name w:val="9BF77F7DCC7F41989243FE4612F76793"/>
    <w:rsid w:val="00115871"/>
  </w:style>
  <w:style w:type="paragraph" w:customStyle="1" w:styleId="AE51E30D2D324F50A6A764CC66151AB9">
    <w:name w:val="AE51E30D2D324F50A6A764CC66151AB9"/>
    <w:rsid w:val="00115871"/>
  </w:style>
  <w:style w:type="paragraph" w:customStyle="1" w:styleId="F65C56DA97E646D9AFEC88284D34469F">
    <w:name w:val="F65C56DA97E646D9AFEC88284D34469F"/>
    <w:rsid w:val="00115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Rupam</cp:lastModifiedBy>
  <cp:revision>20</cp:revision>
  <dcterms:created xsi:type="dcterms:W3CDTF">2017-08-26T07:01:00Z</dcterms:created>
  <dcterms:modified xsi:type="dcterms:W3CDTF">2017-09-06T17:58:00Z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